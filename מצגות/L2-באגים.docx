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270CF" w14:textId="0A78667D" w:rsidR="007E63BA" w:rsidRDefault="001B7CE4" w:rsidP="007E1358">
      <w:pPr>
        <w:rPr>
          <w:rtl/>
        </w:rPr>
      </w:pPr>
      <w:r>
        <w:rPr>
          <w:rFonts w:hint="cs"/>
          <w:rtl/>
        </w:rPr>
        <w:t>באגים:</w:t>
      </w:r>
    </w:p>
    <w:p w14:paraId="48008E32" w14:textId="1885537B" w:rsidR="001B7CE4" w:rsidRDefault="001B7CE4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מילה שנה </w:t>
      </w:r>
      <w:r>
        <w:rPr>
          <w:rtl/>
        </w:rPr>
        <w:t>–</w:t>
      </w:r>
      <w:r>
        <w:rPr>
          <w:rFonts w:hint="cs"/>
          <w:rtl/>
        </w:rPr>
        <w:t xml:space="preserve"> מוסתרת על ההתחלה</w:t>
      </w:r>
    </w:p>
    <w:p w14:paraId="4DE05E10" w14:textId="06F52051" w:rsidR="001B7CE4" w:rsidRDefault="001B7CE4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>קומדיה מסומנת כברירת מחדל</w:t>
      </w:r>
    </w:p>
    <w:p w14:paraId="04E57FBF" w14:textId="30F15B5C" w:rsidR="001B7CE4" w:rsidRDefault="00FB2CA1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כל </w:t>
      </w:r>
      <w:r w:rsidR="00D96F34">
        <w:rPr>
          <w:rFonts w:hint="cs"/>
          <w:rtl/>
        </w:rPr>
        <w:t xml:space="preserve">לחיצה על היסטוריה </w:t>
      </w:r>
      <w:r w:rsidR="00D96F34">
        <w:rPr>
          <w:rtl/>
        </w:rPr>
        <w:t>–</w:t>
      </w:r>
      <w:r w:rsidR="00D96F34">
        <w:rPr>
          <w:rFonts w:hint="cs"/>
          <w:rtl/>
        </w:rPr>
        <w:t xml:space="preserve"> </w:t>
      </w:r>
      <w:r>
        <w:rPr>
          <w:rFonts w:hint="cs"/>
          <w:rtl/>
        </w:rPr>
        <w:t>מסמנת</w:t>
      </w:r>
      <w:r w:rsidR="00D96F34">
        <w:rPr>
          <w:rFonts w:hint="cs"/>
          <w:rtl/>
        </w:rPr>
        <w:t xml:space="preserve"> גם </w:t>
      </w:r>
      <w:proofErr w:type="spellStart"/>
      <w:r w:rsidR="00D96F34">
        <w:rPr>
          <w:rFonts w:hint="cs"/>
          <w:rtl/>
        </w:rPr>
        <w:t>מד"ב</w:t>
      </w:r>
      <w:proofErr w:type="spellEnd"/>
    </w:p>
    <w:p w14:paraId="21EC12D6" w14:textId="02E5A8B2" w:rsidR="00D96F34" w:rsidRDefault="00D96F34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קטגוריה </w:t>
      </w:r>
      <w:proofErr w:type="spellStart"/>
      <w:r>
        <w:rPr>
          <w:rFonts w:hint="cs"/>
          <w:rtl/>
        </w:rPr>
        <w:t>מוסקלי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ניתנת ללחיצה</w:t>
      </w:r>
    </w:p>
    <w:p w14:paraId="3F857960" w14:textId="60EA08DE" w:rsidR="00D96F34" w:rsidRDefault="00C70A4A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>הסמן של השנה לא נעצר בקצה של הפס</w:t>
      </w:r>
    </w:p>
    <w:p w14:paraId="0D630C09" w14:textId="0684AE7B" w:rsidR="00C70A4A" w:rsidRDefault="00C70A4A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כאשר כותבים שנה לא נכונה גדולה מ-2018 </w:t>
      </w:r>
      <w:r>
        <w:rPr>
          <w:rtl/>
        </w:rPr>
        <w:t>–</w:t>
      </w:r>
      <w:r>
        <w:rPr>
          <w:rFonts w:hint="cs"/>
          <w:rtl/>
        </w:rPr>
        <w:t xml:space="preserve"> יש הודעה שגיאה לא נכונה</w:t>
      </w:r>
    </w:p>
    <w:p w14:paraId="2B264D08" w14:textId="17F52EC6" w:rsidR="00C70A4A" w:rsidRDefault="00C70A4A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>כאשר כותבים שנה לא נכונה קטנה מ-</w:t>
      </w:r>
      <w:r w:rsidR="00FB2CA1">
        <w:rPr>
          <w:rFonts w:hint="cs"/>
          <w:rtl/>
        </w:rPr>
        <w:t>1</w:t>
      </w:r>
      <w:r>
        <w:rPr>
          <w:rFonts w:hint="cs"/>
          <w:rtl/>
        </w:rPr>
        <w:t xml:space="preserve">970 </w:t>
      </w:r>
      <w:r>
        <w:rPr>
          <w:rtl/>
        </w:rPr>
        <w:t>–</w:t>
      </w:r>
      <w:r>
        <w:rPr>
          <w:rFonts w:hint="cs"/>
          <w:rtl/>
        </w:rPr>
        <w:t xml:space="preserve"> אין הודעת שגיאה כלל</w:t>
      </w:r>
    </w:p>
    <w:p w14:paraId="3410248B" w14:textId="70313E99" w:rsidR="00D976E8" w:rsidRDefault="00D976E8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>ניתן להקליד סימנים</w:t>
      </w:r>
    </w:p>
    <w:p w14:paraId="2C3B797B" w14:textId="5920008A" w:rsidR="00D976E8" w:rsidRDefault="00D976E8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>סרגל לא זז בסנכרון ידני</w:t>
      </w:r>
    </w:p>
    <w:p w14:paraId="3BC19B87" w14:textId="5CA5134A" w:rsidR="00D976E8" w:rsidRDefault="00D976E8" w:rsidP="001B7CE4">
      <w:pPr>
        <w:pStyle w:val="a3"/>
        <w:numPr>
          <w:ilvl w:val="0"/>
          <w:numId w:val="5"/>
        </w:numPr>
      </w:pPr>
      <w:r>
        <w:rPr>
          <w:rFonts w:hint="cs"/>
          <w:rtl/>
        </w:rPr>
        <w:t>שדה טקסט במקום שדה מספרי</w:t>
      </w:r>
    </w:p>
    <w:p w14:paraId="4CB887E0" w14:textId="77777777" w:rsidR="00D976E8" w:rsidRDefault="00D976E8" w:rsidP="00D976E8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</w:rPr>
        <w:t>NUMLOCK</w:t>
      </w:r>
      <w:r>
        <w:rPr>
          <w:rFonts w:hint="cs"/>
          <w:rtl/>
        </w:rPr>
        <w:t xml:space="preserve"> לא מאופשר</w:t>
      </w:r>
    </w:p>
    <w:p w14:paraId="43E1E91B" w14:textId="77777777" w:rsidR="00D976E8" w:rsidRPr="007E1358" w:rsidRDefault="00D976E8" w:rsidP="00D976E8">
      <w:pPr>
        <w:ind w:left="360"/>
        <w:rPr>
          <w:rtl/>
        </w:rPr>
      </w:pPr>
      <w:bookmarkStart w:id="0" w:name="_GoBack"/>
      <w:bookmarkEnd w:id="0"/>
    </w:p>
    <w:sectPr w:rsidR="00D976E8" w:rsidRPr="007E1358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A4E03" w14:textId="77777777" w:rsidR="0098721E" w:rsidRDefault="0098721E" w:rsidP="004E6E9E">
      <w:pPr>
        <w:spacing w:after="0" w:line="240" w:lineRule="auto"/>
      </w:pPr>
      <w:r>
        <w:separator/>
      </w:r>
    </w:p>
  </w:endnote>
  <w:endnote w:type="continuationSeparator" w:id="0">
    <w:p w14:paraId="2064C80E" w14:textId="77777777" w:rsidR="0098721E" w:rsidRDefault="0098721E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E6D60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690C40F9" wp14:editId="16258845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14604" w14:textId="77777777" w:rsidR="0098721E" w:rsidRDefault="0098721E" w:rsidP="004E6E9E">
      <w:pPr>
        <w:spacing w:after="0" w:line="240" w:lineRule="auto"/>
      </w:pPr>
      <w:r>
        <w:separator/>
      </w:r>
    </w:p>
  </w:footnote>
  <w:footnote w:type="continuationSeparator" w:id="0">
    <w:p w14:paraId="3CEDE7DA" w14:textId="77777777" w:rsidR="0098721E" w:rsidRDefault="0098721E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BB05A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57F1C039" wp14:editId="706836D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3728"/>
    <w:multiLevelType w:val="hybridMultilevel"/>
    <w:tmpl w:val="77CA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374D533B"/>
    <w:multiLevelType w:val="hybridMultilevel"/>
    <w:tmpl w:val="6DE8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E4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B7CE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21E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31665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0A4A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96F34"/>
    <w:rsid w:val="00D976E8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A7058"/>
    <w:rsid w:val="00FB2CA1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892CF"/>
  <w15:chartTrackingRefBased/>
  <w15:docId w15:val="{D97690EC-33AF-47EA-A805-A49D2C2D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/>
    </w:p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QA-13-06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56</TotalTime>
  <Pages>1</Pages>
  <Words>62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1</cp:lastModifiedBy>
  <cp:revision>5</cp:revision>
  <cp:lastPrinted>2021-02-16T07:13:00Z</cp:lastPrinted>
  <dcterms:created xsi:type="dcterms:W3CDTF">2022-06-16T12:09:00Z</dcterms:created>
  <dcterms:modified xsi:type="dcterms:W3CDTF">2022-06-16T16:06:00Z</dcterms:modified>
</cp:coreProperties>
</file>