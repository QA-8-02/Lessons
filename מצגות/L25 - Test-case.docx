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9447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4"/>
        <w:gridCol w:w="2051"/>
        <w:gridCol w:w="2335"/>
        <w:gridCol w:w="1815"/>
        <w:gridCol w:w="799"/>
        <w:gridCol w:w="1213"/>
      </w:tblGrid>
      <w:tr w:rsidR="000864A4" w:rsidRPr="00841048" w14:paraId="422D0452" w14:textId="77777777" w:rsidTr="000864A4">
        <w:trPr>
          <w:cantSplit/>
          <w:trHeight w:val="669"/>
          <w:tblHeader/>
          <w:jc w:val="center"/>
        </w:trPr>
        <w:tc>
          <w:tcPr>
            <w:tcW w:w="123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05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3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1D487BBE" w:rsidR="000864A4" w:rsidRPr="00841048" w:rsidRDefault="005D2841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צפויה</w:t>
            </w:r>
            <w:bookmarkStart w:id="0" w:name="_GoBack"/>
            <w:bookmarkEnd w:id="0"/>
          </w:p>
        </w:tc>
        <w:tc>
          <w:tcPr>
            <w:tcW w:w="181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5FA4D51F" w14:textId="4DCB55FE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בפועל</w:t>
            </w:r>
          </w:p>
        </w:tc>
        <w:tc>
          <w:tcPr>
            <w:tcW w:w="79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0864A4" w:rsidRPr="00841048" w14:paraId="458F4FA5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1C81C4E4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שם ושם משפחה תקינים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10BC27AD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FBE07" w14:textId="0CAEC98B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27A38AC0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327AAAD2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ספרות בשם</w:t>
            </w:r>
          </w:p>
        </w:tc>
      </w:tr>
      <w:tr w:rsidR="000864A4" w:rsidRPr="00841048" w14:paraId="3EBD7F5F" w14:textId="77777777" w:rsidTr="000864A4">
        <w:trPr>
          <w:cantSplit/>
          <w:trHeight w:val="193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F4D60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82CF2" w14:textId="6097F33B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שם ושם משפחה לא תקינים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2E48" w14:textId="5975602D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8B373" w14:textId="28768BED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19874" w14:textId="0397F5F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25BED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783D1854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2520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8E649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תקין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7580F" w14:textId="61629D3C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938EE" w14:textId="66E2BFF0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318C" w14:textId="1A9B82E5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DC9497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58085715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B468D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68C4" w14:textId="405B181E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לא תקין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5DD00" w14:textId="18547361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BA09F" w14:textId="23EA46E9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8882D" w14:textId="4B45D6DD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D0727" w14:textId="0884E481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אימייל לא חוקי</w:t>
            </w:r>
          </w:p>
        </w:tc>
      </w:tr>
      <w:tr w:rsidR="000864A4" w:rsidRPr="00841048" w14:paraId="7820EE2A" w14:textId="77777777" w:rsidTr="000864A4">
        <w:trPr>
          <w:cantSplit/>
          <w:trHeight w:val="193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19A78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BF43" w14:textId="01B91024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תקין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96D18" w14:textId="419FD8D5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A259A" w14:textId="6DAF219F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9289" w14:textId="1896181F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1E7FFD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3363C6B9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DB89F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06CE1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לא תקין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DA14B" w14:textId="4D7BC273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7A4AA" w14:textId="72A9CDD0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ED028" w14:textId="4D7CD712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A483DF" w14:textId="709E4D90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מס' לא חוקי</w:t>
            </w:r>
          </w:p>
        </w:tc>
      </w:tr>
      <w:tr w:rsidR="000864A4" w:rsidRPr="00841048" w14:paraId="4364FC8D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5C0EDD5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570B920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לחץ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Submit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בלי למלא שדות בכלל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07AFC09" w14:textId="61025622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05A47A2" w14:textId="7749AAE8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6991E32" w14:textId="4931DF94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B284828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3732747D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0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פיתחת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explorer</w:t>
            </w:r>
          </w:p>
        </w:tc>
        <w:tc>
          <w:tcPr>
            <w:tcW w:w="233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2D5C257C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181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61731" w14:textId="602E7A58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79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3D6115A8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1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0F623170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לא נתמך</w:t>
            </w:r>
          </w:p>
        </w:tc>
      </w:tr>
      <w:tr w:rsidR="000864A4" w:rsidRPr="00841048" w14:paraId="76E69CB6" w14:textId="77777777" w:rsidTr="000864A4">
        <w:trPr>
          <w:cantSplit/>
          <w:trHeight w:val="193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BB7E7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AE040" w14:textId="5F649C2F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Firefox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9CE17" w14:textId="5E786611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7EE5F" w14:textId="721869BE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0274E" w14:textId="376B6E10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0C0F0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6BBC3F73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816F71E" w14:textId="77777777" w:rsidR="000864A4" w:rsidRPr="00841048" w:rsidRDefault="000864A4" w:rsidP="000864A4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12FD42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edge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78AB222" w14:textId="66D29EC1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195D868" w14:textId="2D9D8DD1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5570934" w14:textId="609411FB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3708E815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11684D03" w14:textId="77777777" w:rsidTr="000864A4">
        <w:trPr>
          <w:cantSplit/>
          <w:trHeight w:val="184"/>
          <w:jc w:val="center"/>
        </w:trPr>
        <w:tc>
          <w:tcPr>
            <w:tcW w:w="1234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051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הדף אינטרנט נגיש לבעלי מוגבלויות</w:t>
            </w:r>
          </w:p>
        </w:tc>
        <w:tc>
          <w:tcPr>
            <w:tcW w:w="2335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4D4BCB83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האתר נגיש לבעלי מוגבלויות (</w:t>
            </w:r>
            <w:r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נמצא באתר)</w:t>
            </w:r>
          </w:p>
        </w:tc>
        <w:tc>
          <w:tcPr>
            <w:tcW w:w="1815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564C12C" w14:textId="10566511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האתר נגיש לבעלי מוגבלויות (</w:t>
            </w:r>
            <w:r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נמצא באתר)</w:t>
            </w:r>
          </w:p>
        </w:tc>
        <w:tc>
          <w:tcPr>
            <w:tcW w:w="79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025CB562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654ED4BC" w14:textId="77777777" w:rsidTr="000864A4">
        <w:trPr>
          <w:cantSplit/>
          <w:trHeight w:val="193"/>
          <w:jc w:val="center"/>
        </w:trPr>
        <w:tc>
          <w:tcPr>
            <w:tcW w:w="1234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0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0142CCAD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תואם את מסמך האפיון</w:t>
            </w:r>
          </w:p>
        </w:tc>
        <w:tc>
          <w:tcPr>
            <w:tcW w:w="233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64480BB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כל המסכים נמצאים</w:t>
            </w:r>
          </w:p>
        </w:tc>
        <w:tc>
          <w:tcPr>
            <w:tcW w:w="181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6F1B5" w14:textId="5D70045B" w:rsidR="000864A4" w:rsidRDefault="000864A4" w:rsidP="000864A4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79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03B73081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1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2ECEB00D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חסרים מסכים</w:t>
            </w:r>
          </w:p>
        </w:tc>
      </w:tr>
      <w:tr w:rsidR="000864A4" w:rsidRPr="00841048" w14:paraId="1B09BB62" w14:textId="77777777" w:rsidTr="000864A4">
        <w:trPr>
          <w:cantSplit/>
          <w:trHeight w:val="220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5B7E2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C50FD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גופן המלל, צבע המלל, רקע האתר וכו'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C55C" w14:textId="175D8EFA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כתב קריא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5680E" w14:textId="2D640654" w:rsidR="000864A4" w:rsidRDefault="000864A4" w:rsidP="000864A4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323C4" w14:textId="38343FE2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8FF729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0864A4" w:rsidRPr="00841048" w14:paraId="05FEEA8C" w14:textId="77777777" w:rsidTr="000864A4">
        <w:trPr>
          <w:cantSplit/>
          <w:trHeight w:val="220"/>
          <w:jc w:val="center"/>
        </w:trPr>
        <w:tc>
          <w:tcPr>
            <w:tcW w:w="123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F66701F" w14:textId="77777777" w:rsidR="000864A4" w:rsidRPr="00841048" w:rsidRDefault="000864A4" w:rsidP="000864A4">
            <w:pPr>
              <w:ind w:left="36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7E84713" w14:textId="77777777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צבע גופן האתר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FBA0BC" w14:textId="4DB2146F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משתלב עם הרקע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0591AA9E" w14:textId="7153943D" w:rsidR="000864A4" w:rsidRDefault="000864A4" w:rsidP="000864A4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C5A77BC" w14:textId="0B3D3343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B042C8" w14:textId="08E5DC9C" w:rsidR="000864A4" w:rsidRPr="00841048" w:rsidRDefault="000864A4" w:rsidP="000864A4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לא משתלב עם הרקע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440B" w14:textId="77777777" w:rsidR="002724B9" w:rsidRDefault="002724B9" w:rsidP="004E6E9E">
      <w:r>
        <w:separator/>
      </w:r>
    </w:p>
  </w:endnote>
  <w:endnote w:type="continuationSeparator" w:id="0">
    <w:p w14:paraId="67CA8A6E" w14:textId="77777777" w:rsidR="002724B9" w:rsidRDefault="002724B9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2CBB0" w14:textId="77777777" w:rsidR="002724B9" w:rsidRDefault="002724B9" w:rsidP="004E6E9E">
      <w:r>
        <w:separator/>
      </w:r>
    </w:p>
  </w:footnote>
  <w:footnote w:type="continuationSeparator" w:id="0">
    <w:p w14:paraId="1B40564B" w14:textId="77777777" w:rsidR="002724B9" w:rsidRDefault="002724B9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864A4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2724B9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D2841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</TotalTime>
  <Pages>1</Pages>
  <Words>277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1</cp:lastModifiedBy>
  <cp:revision>3</cp:revision>
  <cp:lastPrinted>2021-02-16T07:13:00Z</cp:lastPrinted>
  <dcterms:created xsi:type="dcterms:W3CDTF">2022-12-01T14:00:00Z</dcterms:created>
  <dcterms:modified xsi:type="dcterms:W3CDTF">2023-05-24T16:34:00Z</dcterms:modified>
</cp:coreProperties>
</file>